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324" w:rsidRPr="00F652C5" w:rsidRDefault="00F652C5">
      <w:pPr>
        <w:pStyle w:val="Title"/>
        <w:rPr>
          <w:sz w:val="52"/>
        </w:rPr>
      </w:pPr>
      <w:r w:rsidRPr="00F652C5">
        <w:rPr>
          <w:sz w:val="52"/>
        </w:rPr>
        <w:t>Smart Grocery API Authentication</w:t>
      </w:r>
    </w:p>
    <w:p w:rsidR="00B35324" w:rsidRDefault="00F652C5">
      <w:pPr>
        <w:pStyle w:val="Heading1"/>
      </w:pPr>
      <w:r>
        <w:t>User Registration</w:t>
      </w:r>
    </w:p>
    <w:p w:rsidR="00F652C5" w:rsidRDefault="00F652C5" w:rsidP="00F652C5"/>
    <w:p w:rsidR="00F652C5" w:rsidRPr="00F652C5" w:rsidRDefault="00F652C5" w:rsidP="00F652C5">
      <w:pPr>
        <w:pStyle w:val="Heading1"/>
      </w:pPr>
      <w:r w:rsidRPr="00F652C5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1686A1" wp14:editId="40378436">
                <wp:simplePos x="0" y="0"/>
                <wp:positionH relativeFrom="margin">
                  <wp:posOffset>1875790</wp:posOffset>
                </wp:positionH>
                <wp:positionV relativeFrom="paragraph">
                  <wp:posOffset>1231265</wp:posOffset>
                </wp:positionV>
                <wp:extent cx="1762125" cy="2571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C5" w:rsidRPr="00F652C5" w:rsidRDefault="00F652C5" w:rsidP="00F652C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SESSION</w:t>
                            </w:r>
                            <w:r>
                              <w:rPr>
                                <w:sz w:val="24"/>
                              </w:rPr>
                              <w:t>_KEY</w:t>
                            </w:r>
                            <w:r>
                              <w:rPr>
                                <w:sz w:val="24"/>
                              </w:rPr>
                              <w:t>, EXPIRY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686A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47.7pt;margin-top:96.95pt;width:138.7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" fillcolor="white [3212]" strokecolor="white [3212]" strokeweight=".5pt">
                <v:textbox>
                  <w:txbxContent>
                    <w:p w:rsidR="00F652C5" w:rsidRPr="00F652C5" w:rsidRDefault="00F652C5" w:rsidP="00F652C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SESSION</w:t>
                      </w:r>
                      <w:r>
                        <w:rPr>
                          <w:sz w:val="24"/>
                        </w:rPr>
                        <w:t>_KEY</w:t>
                      </w:r>
                      <w:r>
                        <w:rPr>
                          <w:sz w:val="24"/>
                        </w:rPr>
                        <w:t>, EXPIRY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652C5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F7C45F" wp14:editId="2E352F3A">
                <wp:simplePos x="0" y="0"/>
                <wp:positionH relativeFrom="column">
                  <wp:posOffset>1352550</wp:posOffset>
                </wp:positionH>
                <wp:positionV relativeFrom="paragraph">
                  <wp:posOffset>1485265</wp:posOffset>
                </wp:positionV>
                <wp:extent cx="2876550" cy="45719"/>
                <wp:effectExtent l="0" t="38100" r="38100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B58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06.5pt;margin-top:116.95pt;width:226.5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" strokecolor="#b01513 [3204]">
                <v:stroke endarrow="block" endcap="round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E01609" wp14:editId="08BA1756">
                <wp:simplePos x="0" y="0"/>
                <wp:positionH relativeFrom="margin">
                  <wp:posOffset>2333625</wp:posOffset>
                </wp:positionH>
                <wp:positionV relativeFrom="paragraph">
                  <wp:posOffset>878840</wp:posOffset>
                </wp:positionV>
                <wp:extent cx="1028700" cy="2571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C5" w:rsidRPr="00F652C5" w:rsidRDefault="00F652C5" w:rsidP="00F652C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AUTH_KEY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1609" id="Text Box 8" o:spid="_x0000_s1027" type="#_x0000_t202" style="position:absolute;margin-left:183.75pt;margin-top:69.2pt;width:81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" fillcolor="white [3212]" strokecolor="white [3212]" strokeweight=".5pt">
                <v:textbox>
                  <w:txbxContent>
                    <w:p w:rsidR="00F652C5" w:rsidRPr="00F652C5" w:rsidRDefault="00F652C5" w:rsidP="00F652C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AUTH_KEY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0A2BCE" wp14:editId="2D3F6936">
                <wp:simplePos x="0" y="0"/>
                <wp:positionH relativeFrom="margin">
                  <wp:posOffset>2190750</wp:posOffset>
                </wp:positionH>
                <wp:positionV relativeFrom="paragraph">
                  <wp:posOffset>526415</wp:posOffset>
                </wp:positionV>
                <wp:extent cx="1028700" cy="2571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C5" w:rsidRPr="00F652C5" w:rsidRDefault="00F652C5" w:rsidP="00F652C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AUTH_KEY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A2BCE" id="Text Box 6" o:spid="_x0000_s1028" type="#_x0000_t202" style="position:absolute;margin-left:172.5pt;margin-top:41.45pt;width:81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" fillcolor="white [3212]" strokecolor="white [3212]" strokeweight=".5pt">
                <v:textbox>
                  <w:txbxContent>
                    <w:p w:rsidR="00F652C5" w:rsidRPr="00F652C5" w:rsidRDefault="00F652C5" w:rsidP="00F652C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AUTH_KEY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3FB54" wp14:editId="37BDC6FE">
                <wp:simplePos x="0" y="0"/>
                <wp:positionH relativeFrom="column">
                  <wp:posOffset>1362075</wp:posOffset>
                </wp:positionH>
                <wp:positionV relativeFrom="paragraph">
                  <wp:posOffset>795021</wp:posOffset>
                </wp:positionV>
                <wp:extent cx="2876550" cy="45719"/>
                <wp:effectExtent l="0" t="38100" r="3810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54632" id="Straight Arrow Connector 5" o:spid="_x0000_s1026" type="#_x0000_t32" style="position:absolute;margin-left:107.25pt;margin-top:62.6pt;width:226.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" strokecolor="#b01513 [3204]">
                <v:stroke endarrow="block" endcap="round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AB5962" wp14:editId="6790BC92">
                <wp:simplePos x="0" y="0"/>
                <wp:positionH relativeFrom="column">
                  <wp:posOffset>1381124</wp:posOffset>
                </wp:positionH>
                <wp:positionV relativeFrom="paragraph">
                  <wp:posOffset>1137920</wp:posOffset>
                </wp:positionV>
                <wp:extent cx="2847975" cy="45719"/>
                <wp:effectExtent l="19050" t="76200" r="28575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7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C1FFC" id="Straight Arrow Connector 7" o:spid="_x0000_s1026" type="#_x0000_t32" style="position:absolute;margin-left:108.75pt;margin-top:89.6pt;width:224.25pt;height:3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" strokecolor="#b01513 [3204]">
                <v:stroke endarrow="block" endcap="round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FBA00C" wp14:editId="4C37BBEF">
                <wp:simplePos x="0" y="0"/>
                <wp:positionH relativeFrom="column">
                  <wp:posOffset>1562100</wp:posOffset>
                </wp:positionH>
                <wp:positionV relativeFrom="paragraph">
                  <wp:posOffset>183515</wp:posOffset>
                </wp:positionV>
                <wp:extent cx="2571750" cy="2381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C5" w:rsidRPr="00F652C5" w:rsidRDefault="00F652C5">
                            <w:pPr>
                              <w:rPr>
                                <w:sz w:val="24"/>
                              </w:rPr>
                            </w:pPr>
                            <w:r w:rsidRPr="00F652C5">
                              <w:rPr>
                                <w:sz w:val="24"/>
                              </w:rPr>
                              <w:t>POST (Username, Password)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FBA00C" id="Text Box 4" o:spid="_x0000_s1029" type="#_x0000_t202" style="position:absolute;margin-left:123pt;margin-top:14.45pt;width:202.5pt;height:18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" fillcolor="white [3212]" strokecolor="white [3212]" strokeweight=".5pt">
                <v:textbox>
                  <w:txbxContent>
                    <w:p w:rsidR="00F652C5" w:rsidRPr="00F652C5" w:rsidRDefault="00F652C5">
                      <w:pPr>
                        <w:rPr>
                          <w:sz w:val="24"/>
                        </w:rPr>
                      </w:pPr>
                      <w:r w:rsidRPr="00F652C5">
                        <w:rPr>
                          <w:sz w:val="24"/>
                        </w:rPr>
                        <w:t>POST (Username, Password)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431165</wp:posOffset>
                </wp:positionV>
                <wp:extent cx="2867025" cy="0"/>
                <wp:effectExtent l="38100" t="7620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7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14C81" id="Straight Arrow Connector 3" o:spid="_x0000_s1026" type="#_x0000_t32" style="position:absolute;margin-left:106.5pt;margin-top:33.95pt;width:225.7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" strokecolor="#b01513 [3204]">
                <v:stroke endarrow="block" endcap="round"/>
              </v:shape>
            </w:pict>
          </mc:Fallback>
        </mc:AlternateContent>
      </w:r>
      <w:r>
        <w:rPr>
          <w:noProof/>
          <w:lang w:val="en-IN" w:eastAsia="en-IN"/>
        </w:rPr>
        <w:drawing>
          <wp:inline distT="0" distB="0" distL="0" distR="0">
            <wp:extent cx="1393494" cy="1866900"/>
            <wp:effectExtent l="0" t="0" r="0" b="0"/>
            <wp:docPr id="1" name="Picture 1" descr="http://blog.fatcow.com/blog/wp-content/uploads/2014/09/Server_Remix_1_by_Merlin2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blog.fatcow.com/blog/wp-content/uploads/2014/09/Server_Remix_1_by_Merlin252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141" cy="186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val="en-IN" w:eastAsia="en-IN"/>
        </w:rPr>
        <w:drawing>
          <wp:inline distT="0" distB="0" distL="0" distR="0">
            <wp:extent cx="1940895" cy="1857334"/>
            <wp:effectExtent l="0" t="0" r="2540" b="0"/>
            <wp:docPr id="2" name="Picture 2" descr="http://1.bp.blogspot.com/--E6YuY2oLR0/UJ0jsMURN0I/AAAAAAAAK1I/w1rm18GSfFM/s1600/Android+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1.bp.blogspot.com/--E6YuY2oLR0/UJ0jsMURN0I/AAAAAAAAK1I/w1rm18GSfFM/s1600/Android+Smartphon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50" cy="186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2C5" w:rsidRDefault="00F652C5" w:rsidP="00F652C5">
      <w:r>
        <w:t>.</w:t>
      </w:r>
    </w:p>
    <w:p w:rsidR="00F652C5" w:rsidRDefault="00F652C5" w:rsidP="00F652C5"/>
    <w:p w:rsidR="00F652C5" w:rsidRDefault="00F652C5" w:rsidP="00F652C5">
      <w:pPr>
        <w:pStyle w:val="Heading1"/>
      </w:pPr>
      <w:r>
        <w:t>Process:</w:t>
      </w:r>
    </w:p>
    <w:p w:rsidR="00F652C5" w:rsidRDefault="00F652C5" w:rsidP="00F652C5">
      <w:pPr>
        <w:rPr>
          <w:sz w:val="24"/>
        </w:rPr>
      </w:pPr>
      <w:r>
        <w:rPr>
          <w:sz w:val="24"/>
        </w:rPr>
        <w:t>When the first time user will use his/her credentials to login, server will respond user with 32byte long AUTH_KEY it will be unique to the user and user will have to use it for the next interactions until servers marks AUTH_KEY as expired.</w:t>
      </w:r>
    </w:p>
    <w:p w:rsidR="00F652C5" w:rsidRPr="00F652C5" w:rsidRDefault="00F652C5" w:rsidP="00F652C5">
      <w:pPr>
        <w:rPr>
          <w:sz w:val="24"/>
        </w:rPr>
      </w:pPr>
      <w:r>
        <w:rPr>
          <w:sz w:val="24"/>
        </w:rPr>
        <w:t>When application will use this AUTH_KEY, server will assign it 16byte SESSION_KEY which will be valid for next 2 hours by default. After, the SESSION_KEY is assigned application will add it in the header of each request so that server can recognize the user and allow API</w:t>
      </w:r>
      <w:bookmarkStart w:id="0" w:name="_GoBack"/>
      <w:bookmarkEnd w:id="0"/>
      <w:r>
        <w:rPr>
          <w:sz w:val="24"/>
        </w:rPr>
        <w:t xml:space="preserve"> access to the user.</w:t>
      </w:r>
    </w:p>
    <w:sectPr w:rsidR="00F652C5" w:rsidRPr="00F652C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C5"/>
    <w:rsid w:val="00B35324"/>
    <w:rsid w:val="00F6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07B4D-1E6E-4849-B354-D75069A7E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pen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Dipen</dc:creator>
  <cp:keywords/>
  <cp:lastModifiedBy>Shah Dipen</cp:lastModifiedBy>
  <cp:revision>1</cp:revision>
  <dcterms:created xsi:type="dcterms:W3CDTF">2015-03-24T02:32:00Z</dcterms:created>
  <dcterms:modified xsi:type="dcterms:W3CDTF">2015-03-24T02:42:00Z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